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6A75C" w14:textId="3C2AE23E" w:rsidR="006D435B" w:rsidRDefault="0010184B">
      <w:pPr>
        <w:pStyle w:val="Heading1"/>
      </w:pPr>
      <w:r>
        <w:t>Apache Spark và MapReduce</w:t>
      </w:r>
    </w:p>
    <w:p w14:paraId="12DF4858" w14:textId="669FF4AC" w:rsidR="006D435B" w:rsidRDefault="0010184B">
      <w:pPr>
        <w:pStyle w:val="Heading2"/>
      </w:pPr>
      <w:r>
        <w:t>[Apache Spark]</w:t>
      </w:r>
    </w:p>
    <w:p w14:paraId="1AE71C3B" w14:textId="7BEE01EF" w:rsidR="006D435B" w:rsidRDefault="0010184B" w:rsidP="0010184B">
      <w:pPr>
        <w:pStyle w:val="Heading3"/>
      </w:pPr>
      <w:r>
        <w:t xml:space="preserve">Sự ra đời </w:t>
      </w:r>
    </w:p>
    <w:p w14:paraId="16548934" w14:textId="2B1774FA" w:rsidR="0010184B" w:rsidRDefault="0010184B" w:rsidP="002B2036">
      <w:r>
        <w:t xml:space="preserve">Apache Spark </w:t>
      </w:r>
      <w:r w:rsidR="002B2036">
        <w:t xml:space="preserve">là một open-source clustering computing framework. Spark </w:t>
      </w:r>
      <w:r>
        <w:t xml:space="preserve">ra đời để đáp ứng các giới hạn mà </w:t>
      </w:r>
      <w:r w:rsidR="002B2036">
        <w:t xml:space="preserve">MapReduce </w:t>
      </w:r>
      <w:r>
        <w:t xml:space="preserve">Hadoop gặp phải trong xử lí dữ liệu lớn. </w:t>
      </w:r>
      <w:r w:rsidR="002B2036">
        <w:t>Nó giải quyết được các vấn đề như</w:t>
      </w:r>
    </w:p>
    <w:p w14:paraId="48342EDC" w14:textId="4C948D9E" w:rsidR="002B2036" w:rsidRDefault="002B2036" w:rsidP="002B2036">
      <w:pPr>
        <w:pStyle w:val="ListBullet"/>
      </w:pPr>
      <w:r>
        <w:t>Có thể hoạt động phù hợp với real-time processing, và xử lí được lượng dữ liệu lớn hơn.</w:t>
      </w:r>
    </w:p>
    <w:p w14:paraId="5821A683" w14:textId="77777777" w:rsidR="00BD1BFE" w:rsidRDefault="002B2036" w:rsidP="002B2036">
      <w:pPr>
        <w:pStyle w:val="ListBullet"/>
      </w:pPr>
      <w:r>
        <w:t xml:space="preserve">Cung cấp sức mạnh </w:t>
      </w:r>
      <w:r w:rsidR="00BD1BFE">
        <w:t>xử lí nhanh hơn khoảng 100 lần trong một số trường hợp.</w:t>
      </w:r>
    </w:p>
    <w:p w14:paraId="7A09B512" w14:textId="25476B81" w:rsidR="002B2036" w:rsidRDefault="00BD1BFE" w:rsidP="002B2036">
      <w:pPr>
        <w:pStyle w:val="ListBullet"/>
      </w:pPr>
      <w:r>
        <w:t>Phù hợp với các giải thuật Machine Learning vì xử lí dữ liệu in-memory và có thể cung cấp dữ liệu liên tục</w:t>
      </w:r>
      <w:r w:rsidR="0027716F">
        <w:t>, ngay lập tức</w:t>
      </w:r>
      <w:r>
        <w:t>.</w:t>
      </w:r>
    </w:p>
    <w:p w14:paraId="4AF35785" w14:textId="11A44C9C" w:rsidR="00BD1BFE" w:rsidRDefault="00BD1BFE" w:rsidP="00BD1BFE">
      <w:pPr>
        <w:pStyle w:val="Heading3"/>
      </w:pPr>
      <w:r>
        <w:lastRenderedPageBreak/>
        <w:t>Thành phần</w:t>
      </w:r>
    </w:p>
    <w:p w14:paraId="671BA55B" w14:textId="40AFDF34" w:rsidR="00BD1BFE" w:rsidRDefault="00BD1BFE" w:rsidP="00BD1BFE">
      <w:r>
        <w:t>Apache Spark có nhiều thành phần hổ trợ cho nhiều mục đích xử lí khác nhau. Bao gồm:</w:t>
      </w:r>
    </w:p>
    <w:p w14:paraId="3612ABB4" w14:textId="714B362E" w:rsidR="00BD1BFE" w:rsidRDefault="00BD1BFE" w:rsidP="00BD1BFE">
      <w:pPr>
        <w:pStyle w:val="ListBullet"/>
      </w:pPr>
      <w:r>
        <w:t>Spark Core và Resilient Distributed Dataséts (RDDs)</w:t>
      </w:r>
    </w:p>
    <w:p w14:paraId="2379FB04" w14:textId="0D78315F" w:rsidR="00BD1BFE" w:rsidRDefault="00BD1BFE" w:rsidP="00BD1BFE">
      <w:pPr>
        <w:pStyle w:val="ListBullet"/>
      </w:pPr>
      <w:r>
        <w:t>Spark SQL</w:t>
      </w:r>
    </w:p>
    <w:p w14:paraId="570ABC50" w14:textId="4EDF0F8A" w:rsidR="00BD1BFE" w:rsidRDefault="00BD1BFE" w:rsidP="00BD1BFE">
      <w:pPr>
        <w:pStyle w:val="ListBullet"/>
      </w:pPr>
      <w:r>
        <w:t>Spark Streaming</w:t>
      </w:r>
    </w:p>
    <w:p w14:paraId="5E63FA39" w14:textId="7C99BD49" w:rsidR="00BD1BFE" w:rsidRDefault="00BD1BFE" w:rsidP="00BD1BFE">
      <w:pPr>
        <w:pStyle w:val="ListBullet"/>
      </w:pPr>
      <w:r>
        <w:t>Machine Learning library (MLlib)</w:t>
      </w:r>
    </w:p>
    <w:p w14:paraId="30FF9DC5" w14:textId="77777777" w:rsidR="00BD1BFE" w:rsidRPr="00BD1BFE" w:rsidRDefault="00BD1BFE" w:rsidP="00BD1BFE">
      <w:pPr>
        <w:pStyle w:val="ListBullet"/>
        <w:numPr>
          <w:ilvl w:val="0"/>
          <w:numId w:val="0"/>
        </w:numPr>
        <w:ind w:left="389"/>
      </w:pPr>
    </w:p>
    <w:p w14:paraId="308BF76D" w14:textId="6D612688" w:rsidR="006D435B" w:rsidRDefault="006D435B"/>
    <w:p w14:paraId="3668B01E" w14:textId="5BCFB783" w:rsidR="00CC3A7F" w:rsidRDefault="00A7028A" w:rsidP="00A7028A">
      <w:pPr>
        <w:pStyle w:val="Heading2"/>
      </w:pPr>
      <w:r>
        <w:t>[MapReduce]</w:t>
      </w:r>
    </w:p>
    <w:p w14:paraId="4AC00005" w14:textId="6CEB6796" w:rsidR="00A7028A" w:rsidRDefault="00CF4F7B" w:rsidP="00A7028A">
      <w:pPr>
        <w:pStyle w:val="Heading3"/>
      </w:pPr>
      <w:r>
        <w:t>Định nghĩa</w:t>
      </w:r>
    </w:p>
    <w:p w14:paraId="1DF1DEBB" w14:textId="2F262114" w:rsidR="00CF4F7B" w:rsidRDefault="00CF4F7B" w:rsidP="00CF4F7B">
      <w:r>
        <w:t xml:space="preserve">MapReduce là một một hình lập trình hay mô hình tính toán (programing model) cho phép cấu trúc và tổ chức các tính toán của người sử dụng để tối ưu trên một hệ thống nhiều máy tính. </w:t>
      </w:r>
      <w:r w:rsidR="00924DF0">
        <w:t>Có thể coi MapReduce là một mô hình “chia để trị” (ý kiến cá nhân).</w:t>
      </w:r>
    </w:p>
    <w:p w14:paraId="59D65F35" w14:textId="4E46C942" w:rsidR="00CF4F7B" w:rsidRDefault="00CF4F7B" w:rsidP="00CF4F7B">
      <w:pPr>
        <w:pStyle w:val="Heading3"/>
      </w:pPr>
      <w:r>
        <w:lastRenderedPageBreak/>
        <w:t>Các giai đoạn</w:t>
      </w:r>
    </w:p>
    <w:p w14:paraId="0CA3C9B6" w14:textId="33D24804" w:rsidR="00CF4F7B" w:rsidRDefault="00CF4F7B" w:rsidP="00CF4F7B">
      <w:pPr>
        <w:pStyle w:val="ListBullet"/>
      </w:pPr>
      <w:r>
        <w:t>Map Stage</w:t>
      </w:r>
      <w:r w:rsidR="00924DF0">
        <w:t xml:space="preserve"> : sinh ra các dữ liệu trung gian. </w:t>
      </w:r>
    </w:p>
    <w:p w14:paraId="4129018B" w14:textId="398DA5FE" w:rsidR="00CF4F7B" w:rsidRDefault="00CF4F7B" w:rsidP="00CF4F7B">
      <w:pPr>
        <w:pStyle w:val="ListBullet"/>
      </w:pPr>
      <w:r>
        <w:t xml:space="preserve">Shuffle Stage </w:t>
      </w:r>
      <w:r w:rsidR="00924DF0">
        <w:t>: thu thập tổng hợp các dữ liệu trung gian để chuyển sang cho Reduce xử lí.</w:t>
      </w:r>
    </w:p>
    <w:p w14:paraId="29869644" w14:textId="303CCC57" w:rsidR="00CF4F7B" w:rsidRDefault="00CF4F7B" w:rsidP="00CF4F7B">
      <w:pPr>
        <w:pStyle w:val="ListBullet"/>
      </w:pPr>
      <w:r>
        <w:t>Reduce Stage</w:t>
      </w:r>
      <w:r w:rsidR="00924DF0">
        <w:t xml:space="preserve"> : nhận</w:t>
      </w:r>
      <w:r w:rsidR="00F42143">
        <w:t xml:space="preserve"> dữ liệu tổng hợp, ghép thành các tập cùng khóa nhỏ hơn.</w:t>
      </w:r>
    </w:p>
    <w:p w14:paraId="50AE87F4" w14:textId="5167C439" w:rsidR="00CF4F7B" w:rsidRDefault="00CF4F7B" w:rsidP="00CF4F7B">
      <w:pPr>
        <w:pStyle w:val="ListBullet"/>
        <w:numPr>
          <w:ilvl w:val="0"/>
          <w:numId w:val="0"/>
        </w:numPr>
        <w:ind w:left="389"/>
      </w:pPr>
      <w:r>
        <w:t xml:space="preserve">Để dễ diễn đạt </w:t>
      </w:r>
      <w:r w:rsidR="00924DF0">
        <w:t>công việc mà giai đoạn này thực hiện. Xin được lấy bài tập WordCounting với MapReduce.</w:t>
      </w:r>
    </w:p>
    <w:p w14:paraId="14DFAE47" w14:textId="642D9F06" w:rsidR="00924DF0" w:rsidRDefault="00924DF0" w:rsidP="00CF4F7B">
      <w:pPr>
        <w:pStyle w:val="ListBullet"/>
        <w:numPr>
          <w:ilvl w:val="0"/>
          <w:numId w:val="0"/>
        </w:numPr>
        <w:ind w:left="389"/>
      </w:pPr>
    </w:p>
    <w:p w14:paraId="124F58FC" w14:textId="77777777" w:rsidR="004569E2" w:rsidRDefault="00924DF0" w:rsidP="00CF4F7B">
      <w:pPr>
        <w:pStyle w:val="ListBullet"/>
        <w:numPr>
          <w:ilvl w:val="0"/>
          <w:numId w:val="0"/>
        </w:numPr>
        <w:ind w:left="389"/>
      </w:pPr>
      <w:r>
        <w:t xml:space="preserve">Giả sử có nhiều document chứa văn bản. Công việc cần làm là đếm số lần xuất hiện của các từ trong các document đấy. </w:t>
      </w:r>
    </w:p>
    <w:p w14:paraId="4B022C17" w14:textId="77777777" w:rsidR="004569E2" w:rsidRDefault="004569E2" w:rsidP="00CF4F7B">
      <w:pPr>
        <w:pStyle w:val="ListBullet"/>
        <w:numPr>
          <w:ilvl w:val="0"/>
          <w:numId w:val="0"/>
        </w:numPr>
        <w:ind w:left="389"/>
      </w:pPr>
      <w:r>
        <w:t>Map Stage :</w:t>
      </w:r>
    </w:p>
    <w:p w14:paraId="705CB846" w14:textId="33F942E2" w:rsidR="004569E2" w:rsidRDefault="004569E2" w:rsidP="00CF4F7B">
      <w:pPr>
        <w:pStyle w:val="ListBullet"/>
        <w:numPr>
          <w:ilvl w:val="0"/>
          <w:numId w:val="0"/>
        </w:numPr>
        <w:ind w:left="389"/>
      </w:pPr>
      <w:r>
        <w:tab/>
        <w:t>Dữ liệu sau khi được tiền xử lí có dạng một list các từ. Được tổng hợp lại thành các cặp (word, counter) với word là từ xuất hiện và counter bằng 1 cho sự xuất hiện của nó trong document. Các cặp (word, 1) này là các dữ liệu trung gian truyền cho giai đoạn kế tiếp.</w:t>
      </w:r>
    </w:p>
    <w:p w14:paraId="709EB7BE" w14:textId="77777777" w:rsidR="004569E2" w:rsidRDefault="004569E2" w:rsidP="00CF4F7B">
      <w:pPr>
        <w:pStyle w:val="ListBullet"/>
        <w:numPr>
          <w:ilvl w:val="0"/>
          <w:numId w:val="0"/>
        </w:numPr>
        <w:ind w:left="389"/>
      </w:pPr>
      <w:r>
        <w:t>Shuffle Stage :</w:t>
      </w:r>
    </w:p>
    <w:p w14:paraId="453AA317" w14:textId="7DAB640B" w:rsidR="00924DF0" w:rsidRDefault="004569E2" w:rsidP="00CF4F7B">
      <w:pPr>
        <w:pStyle w:val="ListBullet"/>
        <w:numPr>
          <w:ilvl w:val="0"/>
          <w:numId w:val="0"/>
        </w:numPr>
        <w:ind w:left="389"/>
      </w:pPr>
      <w:r>
        <w:t xml:space="preserve"> </w:t>
      </w:r>
      <w:r w:rsidR="00924DF0">
        <w:t xml:space="preserve"> </w:t>
      </w:r>
      <w:r>
        <w:t>Dữ liệu trung gian sau khi vào giai đoạn này được tổng hợp lại thành các tập các dữ liệu cùng key.</w:t>
      </w:r>
    </w:p>
    <w:p w14:paraId="3329E4D8" w14:textId="586F3745" w:rsidR="004569E2" w:rsidRDefault="004569E2" w:rsidP="00CF4F7B">
      <w:pPr>
        <w:pStyle w:val="ListBullet"/>
        <w:numPr>
          <w:ilvl w:val="0"/>
          <w:numId w:val="0"/>
        </w:numPr>
        <w:ind w:left="389"/>
      </w:pPr>
      <w:r>
        <w:lastRenderedPageBreak/>
        <w:t>(the, 1) (the, 1) (the, 1)</w:t>
      </w:r>
    </w:p>
    <w:p w14:paraId="6E6CD16D" w14:textId="6DAF534A" w:rsidR="004F0D68" w:rsidRDefault="004569E2" w:rsidP="004F0D68">
      <w:pPr>
        <w:pStyle w:val="ListBullet"/>
        <w:numPr>
          <w:ilvl w:val="0"/>
          <w:numId w:val="0"/>
        </w:numPr>
        <w:ind w:left="389"/>
      </w:pPr>
      <w:r>
        <w:t>(year, 1)</w:t>
      </w:r>
      <w:r w:rsidR="004F0D68" w:rsidRPr="004F0D68">
        <w:t xml:space="preserve"> </w:t>
      </w:r>
      <w:r w:rsidR="004F0D68">
        <w:t>(year, 1)</w:t>
      </w:r>
      <w:r w:rsidR="004F0D68">
        <w:t xml:space="preserve"> </w:t>
      </w:r>
      <w:r w:rsidR="004F0D68">
        <w:t>(year, 1)</w:t>
      </w:r>
      <w:r w:rsidR="004F0D68">
        <w:t xml:space="preserve"> </w:t>
      </w:r>
      <w:r w:rsidR="004F0D68">
        <w:t>(year, 1)</w:t>
      </w:r>
    </w:p>
    <w:p w14:paraId="06959D49" w14:textId="4A5DFD45" w:rsidR="004F0D68" w:rsidRDefault="004F0D68" w:rsidP="004F0D68">
      <w:pPr>
        <w:pStyle w:val="ListBullet"/>
        <w:numPr>
          <w:ilvl w:val="0"/>
          <w:numId w:val="0"/>
        </w:numPr>
        <w:ind w:left="389"/>
      </w:pPr>
      <w:r>
        <w:t xml:space="preserve">Reduce Stage: </w:t>
      </w:r>
    </w:p>
    <w:p w14:paraId="65801C78" w14:textId="77777777" w:rsidR="004F0D68" w:rsidRDefault="004F0D68" w:rsidP="004F0D68">
      <w:pPr>
        <w:pStyle w:val="ListBullet"/>
        <w:numPr>
          <w:ilvl w:val="0"/>
          <w:numId w:val="0"/>
        </w:numPr>
        <w:ind w:left="389"/>
      </w:pPr>
      <w:r>
        <w:tab/>
        <w:t>Ở giai đoạn này các tập dữ liệu được thu gọn thành các tập cùng key với kích thước nhỏ hơn.</w:t>
      </w:r>
    </w:p>
    <w:p w14:paraId="5E05F53D" w14:textId="77777777" w:rsidR="004F0D68" w:rsidRDefault="004F0D68" w:rsidP="004F0D68">
      <w:pPr>
        <w:pStyle w:val="ListBullet"/>
        <w:numPr>
          <w:ilvl w:val="0"/>
          <w:numId w:val="0"/>
        </w:numPr>
        <w:ind w:left="389"/>
      </w:pPr>
      <w:r>
        <w:t>(the, 3)</w:t>
      </w:r>
    </w:p>
    <w:p w14:paraId="12CA26CC" w14:textId="5F294886" w:rsidR="004F0D68" w:rsidRPr="00CF4F7B" w:rsidRDefault="004F0D68" w:rsidP="004F0D68">
      <w:pPr>
        <w:pStyle w:val="ListBullet"/>
        <w:numPr>
          <w:ilvl w:val="0"/>
          <w:numId w:val="0"/>
        </w:numPr>
        <w:ind w:left="389"/>
      </w:pPr>
      <w:r>
        <w:t xml:space="preserve">(year, 4)  </w:t>
      </w:r>
    </w:p>
    <w:p w14:paraId="41A1CFF9" w14:textId="5FAB27D3" w:rsidR="004F0D68" w:rsidRPr="00CF4F7B" w:rsidRDefault="004F0D68" w:rsidP="004F0D68">
      <w:pPr>
        <w:pStyle w:val="ListBullet"/>
        <w:numPr>
          <w:ilvl w:val="0"/>
          <w:numId w:val="0"/>
        </w:numPr>
        <w:ind w:left="389"/>
      </w:pPr>
    </w:p>
    <w:p w14:paraId="3DA83892" w14:textId="77B452CE" w:rsidR="004569E2" w:rsidRPr="00CF4F7B" w:rsidRDefault="004569E2" w:rsidP="004F0D68">
      <w:pPr>
        <w:pStyle w:val="ListBullet"/>
        <w:numPr>
          <w:ilvl w:val="0"/>
          <w:numId w:val="0"/>
        </w:numPr>
      </w:pPr>
    </w:p>
    <w:p w14:paraId="73CD09ED" w14:textId="2D7C3423" w:rsidR="00CF4F7B" w:rsidRPr="00CF4F7B" w:rsidRDefault="00CF4F7B" w:rsidP="00CF4F7B">
      <w:pPr>
        <w:pStyle w:val="Quote"/>
      </w:pPr>
    </w:p>
    <w:p w14:paraId="49F9FEE4" w14:textId="77777777" w:rsidR="00A7028A" w:rsidRPr="00A7028A" w:rsidRDefault="00A7028A" w:rsidP="00A7028A"/>
    <w:sectPr w:rsidR="00A7028A" w:rsidRPr="00A7028A">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7EF9C" w14:textId="77777777" w:rsidR="0010184B" w:rsidRDefault="0010184B">
      <w:pPr>
        <w:spacing w:after="0" w:line="240" w:lineRule="auto"/>
      </w:pPr>
      <w:r>
        <w:separator/>
      </w:r>
    </w:p>
  </w:endnote>
  <w:endnote w:type="continuationSeparator" w:id="0">
    <w:p w14:paraId="5897E2B1" w14:textId="77777777" w:rsidR="0010184B" w:rsidRDefault="0010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EndPr/>
    <w:sdtContent>
      <w:p w14:paraId="1FF4062A"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93182" w14:textId="77777777" w:rsidR="0010184B" w:rsidRDefault="0010184B">
      <w:pPr>
        <w:spacing w:after="0" w:line="240" w:lineRule="auto"/>
      </w:pPr>
      <w:r>
        <w:separator/>
      </w:r>
    </w:p>
  </w:footnote>
  <w:footnote w:type="continuationSeparator" w:id="0">
    <w:p w14:paraId="2B40F82A" w14:textId="77777777" w:rsidR="0010184B" w:rsidRDefault="00101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9"/>
  </w:num>
  <w:num w:numId="4">
    <w:abstractNumId w:val="4"/>
  </w:num>
  <w:num w:numId="5">
    <w:abstractNumId w:val="12"/>
  </w:num>
  <w:num w:numId="6">
    <w:abstractNumId w:val="11"/>
  </w:num>
  <w:num w:numId="7">
    <w:abstractNumId w:val="8"/>
  </w:num>
  <w:num w:numId="8">
    <w:abstractNumId w:val="13"/>
  </w:num>
  <w:num w:numId="9">
    <w:abstractNumId w:val="7"/>
  </w:num>
  <w:num w:numId="10">
    <w:abstractNumId w:val="10"/>
  </w:num>
  <w:num w:numId="11">
    <w:abstractNumId w:val="6"/>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4B"/>
    <w:rsid w:val="000B4B27"/>
    <w:rsid w:val="0010184B"/>
    <w:rsid w:val="0027716F"/>
    <w:rsid w:val="0029097C"/>
    <w:rsid w:val="002B1947"/>
    <w:rsid w:val="002B2036"/>
    <w:rsid w:val="0040452B"/>
    <w:rsid w:val="00434192"/>
    <w:rsid w:val="004569E2"/>
    <w:rsid w:val="004F0D68"/>
    <w:rsid w:val="005E7CEF"/>
    <w:rsid w:val="00666F9E"/>
    <w:rsid w:val="006D435B"/>
    <w:rsid w:val="008E1F75"/>
    <w:rsid w:val="00924DF0"/>
    <w:rsid w:val="00A7028A"/>
    <w:rsid w:val="00BD1BFE"/>
    <w:rsid w:val="00CC3A7F"/>
    <w:rsid w:val="00CD749A"/>
    <w:rsid w:val="00CF4F7B"/>
    <w:rsid w:val="00D54F24"/>
    <w:rsid w:val="00DD0931"/>
    <w:rsid w:val="00E2268F"/>
    <w:rsid w:val="00E94449"/>
    <w:rsid w:val="00F42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4B277"/>
  <w15:chartTrackingRefBased/>
  <w15:docId w15:val="{4A98F39B-28F8-4F7C-93C9-191C8401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4B"/>
    <w:rPr>
      <w:sz w:val="40"/>
    </w:rPr>
  </w:style>
  <w:style w:type="paragraph" w:styleId="Heading1">
    <w:name w:val="heading 1"/>
    <w:basedOn w:val="Normal"/>
    <w:next w:val="Normal"/>
    <w:link w:val="Heading1Char"/>
    <w:uiPriority w:val="1"/>
    <w:qFormat/>
    <w:rsid w:val="0010184B"/>
    <w:pPr>
      <w:pageBreakBefore/>
      <w:spacing w:after="1320" w:line="240" w:lineRule="auto"/>
      <w:contextualSpacing/>
      <w:jc w:val="center"/>
      <w:outlineLvl w:val="0"/>
    </w:pPr>
    <w:rPr>
      <w:rFonts w:asciiTheme="majorHAnsi" w:eastAsiaTheme="majorEastAsia" w:hAnsiTheme="majorHAnsi" w:cstheme="majorBidi"/>
      <w:b/>
      <w:sz w:val="72"/>
      <w:szCs w:val="32"/>
    </w:rPr>
  </w:style>
  <w:style w:type="paragraph" w:styleId="Heading2">
    <w:name w:val="heading 2"/>
    <w:basedOn w:val="Normal"/>
    <w:next w:val="Normal"/>
    <w:link w:val="Heading2Char"/>
    <w:uiPriority w:val="1"/>
    <w:unhideWhenUsed/>
    <w:qFormat/>
    <w:rsid w:val="0010184B"/>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52"/>
      <w:szCs w:val="26"/>
    </w:rPr>
  </w:style>
  <w:style w:type="paragraph" w:styleId="Heading3">
    <w:name w:val="heading 3"/>
    <w:basedOn w:val="Normal"/>
    <w:next w:val="Normal"/>
    <w:link w:val="Heading3Char"/>
    <w:uiPriority w:val="1"/>
    <w:unhideWhenUsed/>
    <w:qFormat/>
    <w:rsid w:val="0010184B"/>
    <w:pPr>
      <w:keepNext/>
      <w:keepLines/>
      <w:spacing w:after="320" w:line="240" w:lineRule="auto"/>
      <w:contextualSpacing/>
      <w:outlineLvl w:val="2"/>
    </w:pPr>
    <w:rPr>
      <w:rFonts w:asciiTheme="majorHAnsi" w:eastAsiaTheme="majorEastAsia" w:hAnsiTheme="majorHAnsi" w:cstheme="majorBidi"/>
      <w:color w:val="B47F3F" w:themeColor="background2" w:themeShade="80"/>
      <w:sz w:val="44"/>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10184B"/>
    <w:rPr>
      <w:rFonts w:asciiTheme="majorHAnsi" w:eastAsiaTheme="majorEastAsia" w:hAnsiTheme="majorHAnsi" w:cstheme="majorBidi"/>
      <w:b/>
      <w:sz w:val="72"/>
      <w:szCs w:val="32"/>
    </w:rPr>
  </w:style>
  <w:style w:type="character" w:customStyle="1" w:styleId="Heading2Char">
    <w:name w:val="Heading 2 Char"/>
    <w:basedOn w:val="DefaultParagraphFont"/>
    <w:link w:val="Heading2"/>
    <w:uiPriority w:val="1"/>
    <w:rsid w:val="0010184B"/>
    <w:rPr>
      <w:rFonts w:asciiTheme="majorHAnsi" w:eastAsiaTheme="majorEastAsia" w:hAnsiTheme="majorHAnsi" w:cstheme="majorBidi"/>
      <w:b/>
      <w:color w:val="7A4F13" w:themeColor="accent1" w:themeShade="80"/>
      <w:sz w:val="52"/>
      <w:szCs w:val="26"/>
    </w:rPr>
  </w:style>
  <w:style w:type="paragraph" w:styleId="ListBullet">
    <w:name w:val="List Bullet"/>
    <w:basedOn w:val="Normal"/>
    <w:uiPriority w:val="5"/>
    <w:qFormat/>
    <w:rsid w:val="0010184B"/>
    <w:pPr>
      <w:numPr>
        <w:numId w:val="7"/>
      </w:numPr>
      <w:spacing w:after="120"/>
    </w:pPr>
    <w:rPr>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10184B"/>
    <w:rPr>
      <w:rFonts w:asciiTheme="majorHAnsi" w:eastAsiaTheme="majorEastAsia" w:hAnsiTheme="majorHAnsi" w:cstheme="majorBidi"/>
      <w:color w:val="B47F3F" w:themeColor="background2" w:themeShade="80"/>
      <w:sz w:val="44"/>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rom\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74</TotalTime>
  <Pages>4</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Zero ]</dc:creator>
  <cp:keywords/>
  <dc:description/>
  <cp:lastModifiedBy>[ Zero ]</cp:lastModifiedBy>
  <cp:revision>4</cp:revision>
  <dcterms:created xsi:type="dcterms:W3CDTF">2021-01-24T12:15:00Z</dcterms:created>
  <dcterms:modified xsi:type="dcterms:W3CDTF">2021-01-24T13:29:00Z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